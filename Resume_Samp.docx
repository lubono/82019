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C6415A" w:rsidRPr="00E4239B" w:rsidRDefault="00C6415A" w:rsidP="00C6415A">
            <w:pPr>
              <w:pStyle w:val="Title"/>
              <w:rPr>
                <w:rFonts w:ascii="Arial" w:hAnsi="Arial" w:cs="Arial"/>
                <w:b/>
                <w:sz w:val="28"/>
                <w:szCs w:val="28"/>
              </w:rPr>
            </w:pPr>
            <w:r w:rsidRPr="00E4239B">
              <w:rPr>
                <w:rFonts w:ascii="Arial" w:hAnsi="Arial" w:cs="Arial"/>
                <w:b/>
                <w:sz w:val="28"/>
                <w:szCs w:val="28"/>
              </w:rPr>
              <w:t>NATHAN MOONO</w:t>
            </w:r>
          </w:p>
          <w:p w:rsidR="00692703" w:rsidRPr="00C6415A" w:rsidRDefault="00C6415A" w:rsidP="00C6415A">
            <w:pPr>
              <w:pStyle w:val="Title"/>
              <w:rPr>
                <w:rFonts w:ascii="Arial" w:hAnsi="Arial" w:cs="Arial"/>
                <w:sz w:val="28"/>
                <w:szCs w:val="28"/>
              </w:rPr>
            </w:pPr>
            <w:r w:rsidRPr="00C6415A">
              <w:rPr>
                <w:rFonts w:ascii="Arial" w:eastAsia="Arial" w:hAnsi="Arial" w:cs="Arial"/>
                <w:noProof/>
                <w:color w:val="000000"/>
                <w:w w:val="79"/>
                <w:sz w:val="28"/>
                <w:szCs w:val="28"/>
              </w:rPr>
              <w:t>Box 37000, Lamya House, Zamtel-Lusaka</w:t>
            </w:r>
            <w:r w:rsidR="00692703" w:rsidRPr="00C6415A">
              <w:rPr>
                <w:rFonts w:ascii="Arial" w:hAnsi="Arial" w:cs="Arial"/>
                <w:sz w:val="28"/>
                <w:szCs w:val="28"/>
              </w:rPr>
              <w:t xml:space="preserve"> </w:t>
            </w:r>
            <w:sdt>
              <w:sdtPr>
                <w:rPr>
                  <w:rFonts w:ascii="Arial" w:hAnsi="Arial" w:cs="Arial"/>
                  <w:sz w:val="28"/>
                  <w:szCs w:val="28"/>
                </w:rPr>
                <w:alias w:val="Divider dot:"/>
                <w:tag w:val="Divider dot:"/>
                <w:id w:val="-1459182552"/>
                <w:placeholder>
                  <w:docPart w:val="232F40B4EC6D4464BB5075C194E08D1A"/>
                </w:placeholder>
                <w:temporary/>
                <w:showingPlcHdr/>
                <w15:appearance w15:val="hidden"/>
              </w:sdtPr>
              <w:sdtEndPr/>
              <w:sdtContent>
                <w:r w:rsidR="00692703" w:rsidRPr="00C6415A">
                  <w:rPr>
                    <w:rFonts w:ascii="Arial" w:hAnsi="Arial" w:cs="Arial"/>
                    <w:sz w:val="28"/>
                    <w:szCs w:val="28"/>
                  </w:rPr>
                  <w:t>·</w:t>
                </w:r>
              </w:sdtContent>
            </w:sdt>
            <w:r w:rsidR="00692703" w:rsidRPr="00C6415A">
              <w:rPr>
                <w:rFonts w:ascii="Arial" w:hAnsi="Arial" w:cs="Arial"/>
                <w:sz w:val="28"/>
                <w:szCs w:val="28"/>
              </w:rPr>
              <w:t xml:space="preserve"> </w:t>
            </w:r>
            <w:r>
              <w:rPr>
                <w:rFonts w:ascii="Arial" w:hAnsi="Arial" w:cs="Arial"/>
                <w:sz w:val="28"/>
                <w:szCs w:val="28"/>
              </w:rPr>
              <w:t>+260965724245/+260950004185</w:t>
            </w:r>
          </w:p>
          <w:p w:rsidR="00692703" w:rsidRPr="00E4239B" w:rsidRDefault="00C6415A" w:rsidP="00EC1828">
            <w:pPr>
              <w:pStyle w:val="ContactInfoEmphasis"/>
              <w:contextualSpacing w:val="0"/>
              <w:rPr>
                <w:rFonts w:ascii="Arial" w:hAnsi="Arial" w:cs="Arial"/>
                <w:b w:val="0"/>
                <w:sz w:val="24"/>
                <w:szCs w:val="24"/>
              </w:rPr>
            </w:pPr>
            <w:r w:rsidRPr="00E4239B">
              <w:rPr>
                <w:rFonts w:ascii="Arial" w:hAnsi="Arial" w:cs="Arial"/>
                <w:b w:val="0"/>
                <w:sz w:val="24"/>
                <w:szCs w:val="24"/>
              </w:rPr>
              <w:t>nathan.moono@gmail.com</w:t>
            </w:r>
            <w:r w:rsidR="00692703" w:rsidRPr="00E4239B">
              <w:rPr>
                <w:rFonts w:ascii="Arial" w:hAnsi="Arial" w:cs="Arial"/>
                <w:b w:val="0"/>
                <w:sz w:val="24"/>
                <w:szCs w:val="24"/>
              </w:rPr>
              <w:t xml:space="preserve"> </w:t>
            </w:r>
            <w:sdt>
              <w:sdtPr>
                <w:rPr>
                  <w:rFonts w:ascii="Arial" w:hAnsi="Arial" w:cs="Arial"/>
                  <w:b w:val="0"/>
                  <w:sz w:val="24"/>
                  <w:szCs w:val="24"/>
                </w:rPr>
                <w:alias w:val="Divider dot:"/>
                <w:tag w:val="Divider dot:"/>
                <w:id w:val="2000459528"/>
                <w:placeholder>
                  <w:docPart w:val="DA4E244704F84F178CA6025FFFA7BE88"/>
                </w:placeholder>
                <w:temporary/>
                <w:showingPlcHdr/>
                <w15:appearance w15:val="hidden"/>
              </w:sdtPr>
              <w:sdtEndPr/>
              <w:sdtContent>
                <w:r w:rsidR="00692703" w:rsidRPr="00E4239B">
                  <w:rPr>
                    <w:rFonts w:ascii="Arial" w:hAnsi="Arial" w:cs="Arial"/>
                    <w:b w:val="0"/>
                    <w:sz w:val="24"/>
                    <w:szCs w:val="24"/>
                  </w:rPr>
                  <w:t>·</w:t>
                </w:r>
              </w:sdtContent>
            </w:sdt>
            <w:r w:rsidR="00692703" w:rsidRPr="00E4239B">
              <w:rPr>
                <w:rFonts w:ascii="Arial" w:hAnsi="Arial" w:cs="Arial"/>
                <w:b w:val="0"/>
                <w:sz w:val="24"/>
                <w:szCs w:val="24"/>
              </w:rPr>
              <w:t xml:space="preserve"> </w:t>
            </w:r>
            <w:hyperlink r:id="rId7" w:history="1">
              <w:r w:rsidR="00E4239B" w:rsidRPr="00E4239B">
                <w:rPr>
                  <w:rFonts w:ascii="Arial" w:hAnsi="Arial" w:cs="Arial"/>
                  <w:b w:val="0"/>
                  <w:sz w:val="24"/>
                  <w:szCs w:val="24"/>
                  <w:u w:val="single"/>
                </w:rPr>
                <w:t>https://www.linkedin.com/in/nathan-moono-9a1787a2/</w:t>
              </w:r>
            </w:hyperlink>
          </w:p>
        </w:tc>
      </w:tr>
      <w:tr w:rsidR="009571D8" w:rsidRPr="00CF1A49" w:rsidTr="00692703">
        <w:tc>
          <w:tcPr>
            <w:tcW w:w="9360" w:type="dxa"/>
            <w:tcMar>
              <w:top w:w="432" w:type="dxa"/>
            </w:tcMar>
          </w:tcPr>
          <w:p w:rsidR="00E4239B" w:rsidRDefault="00E4239B" w:rsidP="00E4239B">
            <w:pPr>
              <w:widowControl w:val="0"/>
              <w:kinsoku w:val="0"/>
              <w:autoSpaceDE w:val="0"/>
              <w:autoSpaceDN w:val="0"/>
              <w:adjustRightInd w:val="0"/>
              <w:spacing w:before="391" w:line="194" w:lineRule="auto"/>
              <w:ind w:left="8"/>
            </w:pPr>
            <w:r>
              <w:rPr>
                <w:rFonts w:ascii="Arial" w:eastAsia="Arial" w:hAnsi="Arial" w:cs="Arial"/>
                <w:b/>
                <w:noProof/>
                <w:color w:val="000000"/>
                <w:w w:val="76"/>
              </w:rPr>
              <w:t>CAREER OBJECTIVE</w:t>
            </w:r>
          </w:p>
          <w:p w:rsidR="00E4239B" w:rsidRDefault="00E4239B" w:rsidP="00913946">
            <w:pPr>
              <w:contextualSpacing w:val="0"/>
            </w:pPr>
            <w:r>
              <w:rPr>
                <w:noProof/>
              </w:rPr>
              <w:drawing>
                <wp:anchor distT="0" distB="0" distL="0" distR="0" simplePos="0" relativeHeight="251659264" behindDoc="1" locked="0" layoutInCell="1" allowOverlap="1" wp14:anchorId="3444DF2B" wp14:editId="51324DDC">
                  <wp:simplePos x="0" y="0"/>
                  <wp:positionH relativeFrom="margin">
                    <wp:posOffset>0</wp:posOffset>
                  </wp:positionH>
                  <wp:positionV relativeFrom="paragraph">
                    <wp:posOffset>12700</wp:posOffset>
                  </wp:positionV>
                  <wp:extent cx="6197600" cy="45085"/>
                  <wp:effectExtent l="0" t="0" r="0" b="0"/>
                  <wp:wrapNone/>
                  <wp:docPr id="42" name="Image17" descr="ooxWord://word/media/image2.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 descr="ooxWord://word/media/image2.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45085"/>
                          </a:xfrm>
                          <a:prstGeom prst="rect">
                            <a:avLst/>
                          </a:prstGeom>
                        </pic:spPr>
                      </pic:pic>
                    </a:graphicData>
                  </a:graphic>
                  <wp14:sizeRelH relativeFrom="page">
                    <wp14:pctWidth>0</wp14:pctWidth>
                  </wp14:sizeRelH>
                  <wp14:sizeRelV relativeFrom="page">
                    <wp14:pctHeight>0</wp14:pctHeight>
                  </wp14:sizeRelV>
                </wp:anchor>
              </w:drawing>
            </w:r>
          </w:p>
          <w:p w:rsidR="00E4239B" w:rsidRDefault="00E4239B" w:rsidP="00913946">
            <w:pPr>
              <w:contextualSpacing w:val="0"/>
            </w:pPr>
          </w:p>
          <w:p w:rsidR="001755A8" w:rsidRPr="00E4239B" w:rsidRDefault="00E4239B" w:rsidP="00913946">
            <w:pPr>
              <w:contextualSpacing w:val="0"/>
              <w:rPr>
                <w:rFonts w:ascii="Arial" w:hAnsi="Arial" w:cs="Arial"/>
              </w:rPr>
            </w:pPr>
            <w:r w:rsidRPr="00E4239B">
              <w:rPr>
                <w:rFonts w:ascii="Arial" w:hAnsi="Arial" w:cs="Arial"/>
              </w:rPr>
              <w:t>Seeking a position to utilize my skills and abilities in the ever changing Information and Communications Technology (ICT) that offers professional growth while being resourceful, innovative and flexible to the changing demands of technology.</w:t>
            </w:r>
          </w:p>
        </w:tc>
      </w:tr>
    </w:tbl>
    <w:p w:rsidR="004E01EB" w:rsidRPr="00CF1A49" w:rsidRDefault="007C1D96" w:rsidP="004E01EB">
      <w:pPr>
        <w:pStyle w:val="Heading1"/>
      </w:pPr>
      <w:sdt>
        <w:sdtPr>
          <w:alias w:val="Experience:"/>
          <w:tag w:val="Experience:"/>
          <w:id w:val="-1983300934"/>
          <w:placeholder>
            <w:docPart w:val="710DB5BFA2DC4BF193BC56FA1096099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7C1D96" w:rsidP="001D0BF1">
            <w:pPr>
              <w:pStyle w:val="Heading3"/>
              <w:contextualSpacing w:val="0"/>
              <w:outlineLvl w:val="2"/>
            </w:pPr>
            <w:sdt>
              <w:sdtPr>
                <w:alias w:val="Enter date from for company 1: "/>
                <w:tag w:val="Enter date from for company 1: "/>
                <w:id w:val="47496943"/>
                <w:placeholder>
                  <w:docPart w:val="8121BFED12734867967E946C245ADD34"/>
                </w:placeholder>
                <w:temporary/>
                <w:showingPlcHdr/>
                <w15:appearance w15:val="hidden"/>
              </w:sdtPr>
              <w:sdtEndPr/>
              <w:sdtContent>
                <w:bookmarkStart w:id="0" w:name="_GoBack"/>
                <w:r w:rsidR="001D0BF1" w:rsidRPr="00CF1A49">
                  <w:t>Date</w:t>
                </w:r>
                <w:r w:rsidR="00416B25" w:rsidRPr="00CF1A49">
                  <w:t>s</w:t>
                </w:r>
                <w:r w:rsidR="001D0BF1" w:rsidRPr="00CF1A49">
                  <w:t xml:space="preserve"> From</w:t>
                </w:r>
                <w:bookmarkEnd w:id="0"/>
              </w:sdtContent>
            </w:sdt>
            <w:r w:rsidR="001D0BF1" w:rsidRPr="00CF1A49">
              <w:t xml:space="preserve"> – </w:t>
            </w:r>
            <w:sdt>
              <w:sdtPr>
                <w:alias w:val="Enter date to for company 1: "/>
                <w:tag w:val="Enter date to for company 1: "/>
                <w:id w:val="182949357"/>
                <w:placeholder>
                  <w:docPart w:val="D84AE966CF1C4BE4987CFEB2F6F947ED"/>
                </w:placeholder>
                <w:temporary/>
                <w:showingPlcHdr/>
                <w15:appearance w15:val="hidden"/>
              </w:sdtPr>
              <w:sdtEndPr/>
              <w:sdtContent>
                <w:r w:rsidR="001D0BF1" w:rsidRPr="00CF1A49">
                  <w:t>To</w:t>
                </w:r>
              </w:sdtContent>
            </w:sdt>
          </w:p>
          <w:p w:rsidR="001D0BF1" w:rsidRPr="00CF1A49" w:rsidRDefault="007C1D96" w:rsidP="001D0BF1">
            <w:pPr>
              <w:pStyle w:val="Heading2"/>
              <w:contextualSpacing w:val="0"/>
              <w:outlineLvl w:val="1"/>
            </w:pPr>
            <w:sdt>
              <w:sdtPr>
                <w:alias w:val="Enter job title 1:"/>
                <w:tag w:val="Enter job title 1:"/>
                <w:id w:val="1301963717"/>
                <w:placeholder>
                  <w:docPart w:val="F39D398C7A224B17BE5EB961B8322970"/>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7213F37288E4F7DA9FD8D8C9D25F903"/>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15E13D27986405E9E80785079D01D9A"/>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7C1D96" w:rsidP="00F61DF9">
            <w:pPr>
              <w:pStyle w:val="Heading3"/>
              <w:contextualSpacing w:val="0"/>
              <w:outlineLvl w:val="2"/>
            </w:pPr>
            <w:sdt>
              <w:sdtPr>
                <w:alias w:val="Enter date from for company 2: "/>
                <w:tag w:val="Enter date from for company 2:"/>
                <w:id w:val="1784141449"/>
                <w:placeholder>
                  <w:docPart w:val="5E96D643F7E849EBBFD51CC4D32ABF18"/>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DB76B4258915499F9417C923CC002BF9"/>
                </w:placeholder>
                <w:temporary/>
                <w:showingPlcHdr/>
                <w15:appearance w15:val="hidden"/>
              </w:sdtPr>
              <w:sdtEndPr/>
              <w:sdtContent>
                <w:r w:rsidR="00F61DF9" w:rsidRPr="00CF1A49">
                  <w:t>To</w:t>
                </w:r>
              </w:sdtContent>
            </w:sdt>
          </w:p>
          <w:p w:rsidR="00F61DF9" w:rsidRPr="00CF1A49" w:rsidRDefault="007C1D96" w:rsidP="00F61DF9">
            <w:pPr>
              <w:pStyle w:val="Heading2"/>
              <w:contextualSpacing w:val="0"/>
              <w:outlineLvl w:val="1"/>
            </w:pPr>
            <w:sdt>
              <w:sdtPr>
                <w:alias w:val="Enter job title 2:"/>
                <w:tag w:val="Enter job title 2:"/>
                <w:id w:val="1702816861"/>
                <w:placeholder>
                  <w:docPart w:val="106B8A2CB0B94B34AD932A76ACE6FDDA"/>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28CA5117E8AC4D11B5B315D1E58D0DF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0359EBB247A040D7AF90C3D4CFF78E6C"/>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DD2E4E4B20E54D26828D789F4A3665C0"/>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7C1D96" w:rsidP="001D0BF1">
            <w:pPr>
              <w:pStyle w:val="Heading3"/>
              <w:contextualSpacing w:val="0"/>
              <w:outlineLvl w:val="2"/>
            </w:pPr>
            <w:sdt>
              <w:sdtPr>
                <w:alias w:val="Enter month of school 1:"/>
                <w:tag w:val="Enter month of school 1:"/>
                <w:id w:val="1364630836"/>
                <w:placeholder>
                  <w:docPart w:val="2921A95064324846A889C66E26E27F4A"/>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6A34E766541646C4892240E4AD6B5AD7"/>
                </w:placeholder>
                <w:temporary/>
                <w:showingPlcHdr/>
                <w15:appearance w15:val="hidden"/>
              </w:sdtPr>
              <w:sdtEndPr/>
              <w:sdtContent>
                <w:r w:rsidR="001D0BF1" w:rsidRPr="00CF1A49">
                  <w:t>Year</w:t>
                </w:r>
              </w:sdtContent>
            </w:sdt>
          </w:p>
          <w:p w:rsidR="001D0BF1" w:rsidRPr="00CF1A49" w:rsidRDefault="007C1D96" w:rsidP="001D0BF1">
            <w:pPr>
              <w:pStyle w:val="Heading2"/>
              <w:contextualSpacing w:val="0"/>
              <w:outlineLvl w:val="1"/>
            </w:pPr>
            <w:sdt>
              <w:sdtPr>
                <w:alias w:val="Enter degree title 1:"/>
                <w:tag w:val="Enter degree title 1:"/>
                <w:id w:val="-769307449"/>
                <w:placeholder>
                  <w:docPart w:val="E5130828E7F14C7188445034FFCAFB41"/>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5B7F60AD30EF49F2987F4A3B86FF22E7"/>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5723E88A537C459AB6A1C57518819B52"/>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7C1D96" w:rsidP="00F61DF9">
            <w:pPr>
              <w:pStyle w:val="Heading3"/>
              <w:contextualSpacing w:val="0"/>
              <w:outlineLvl w:val="2"/>
            </w:pPr>
            <w:sdt>
              <w:sdtPr>
                <w:alias w:val="Enter month of school 2:"/>
                <w:tag w:val="Enter month of school 2:"/>
                <w:id w:val="-699555678"/>
                <w:placeholder>
                  <w:docPart w:val="5515FADAF0E845C5A8C907465C9A0463"/>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0561910DF3AF4AA6BFA457534BA33EC2"/>
                </w:placeholder>
                <w:temporary/>
                <w:showingPlcHdr/>
                <w15:appearance w15:val="hidden"/>
              </w:sdtPr>
              <w:sdtEndPr/>
              <w:sdtContent>
                <w:r w:rsidR="00F61DF9" w:rsidRPr="00CF1A49">
                  <w:t>Year</w:t>
                </w:r>
              </w:sdtContent>
            </w:sdt>
          </w:p>
          <w:p w:rsidR="00F61DF9" w:rsidRPr="00CF1A49" w:rsidRDefault="007C1D96" w:rsidP="00F61DF9">
            <w:pPr>
              <w:pStyle w:val="Heading2"/>
              <w:contextualSpacing w:val="0"/>
              <w:outlineLvl w:val="1"/>
            </w:pPr>
            <w:sdt>
              <w:sdtPr>
                <w:alias w:val="Enter degree title 2:"/>
                <w:tag w:val="Enter degree title 2:"/>
                <w:id w:val="-736860556"/>
                <w:placeholder>
                  <w:docPart w:val="FE7AB37F78844357B166F4301FBD9D0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AE34A663F54D4FFDBB0980E2EC56B0B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B5C50F6305C0496B9DAC501F79FACE1E"/>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80B842D615B844489FF6C9A72B761A56"/>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9C44BA283D6946E3B88CB2048DE1F562"/>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2A4A3644821D478C88BA722343CFCC76"/>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3A55A6191729436E90823AB300E201CC"/>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BD2B8D64CEB04772A0ACE39377676FC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FD9FD0C616F443F93A0F11289E2E481"/>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6E3AC10FEC3C4DCCB5B882F62370AA40"/>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7C1D96" w:rsidP="006E1507">
      <w:sdt>
        <w:sdtPr>
          <w:alias w:val="Enter activities description:"/>
          <w:tag w:val="Enter activities description:"/>
          <w:id w:val="1367566198"/>
          <w:placeholder>
            <w:docPart w:val="03746962E9F34AA7A3BE3D2C2A85FAE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D96" w:rsidRDefault="007C1D96" w:rsidP="0068194B">
      <w:r>
        <w:separator/>
      </w:r>
    </w:p>
    <w:p w:rsidR="007C1D96" w:rsidRDefault="007C1D96"/>
    <w:p w:rsidR="007C1D96" w:rsidRDefault="007C1D96"/>
  </w:endnote>
  <w:endnote w:type="continuationSeparator" w:id="0">
    <w:p w:rsidR="007C1D96" w:rsidRDefault="007C1D96" w:rsidP="0068194B">
      <w:r>
        <w:continuationSeparator/>
      </w:r>
    </w:p>
    <w:p w:rsidR="007C1D96" w:rsidRDefault="007C1D96"/>
    <w:p w:rsidR="007C1D96" w:rsidRDefault="007C1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E0B2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D96" w:rsidRDefault="007C1D96" w:rsidP="0068194B">
      <w:r>
        <w:separator/>
      </w:r>
    </w:p>
    <w:p w:rsidR="007C1D96" w:rsidRDefault="007C1D96"/>
    <w:p w:rsidR="007C1D96" w:rsidRDefault="007C1D96"/>
  </w:footnote>
  <w:footnote w:type="continuationSeparator" w:id="0">
    <w:p w:rsidR="007C1D96" w:rsidRDefault="007C1D96" w:rsidP="0068194B">
      <w:r>
        <w:continuationSeparator/>
      </w:r>
    </w:p>
    <w:p w:rsidR="007C1D96" w:rsidRDefault="007C1D96"/>
    <w:p w:rsidR="007C1D96" w:rsidRDefault="007C1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8812A0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5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1D96"/>
    <w:rsid w:val="007C606B"/>
    <w:rsid w:val="007E0B28"/>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415A"/>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239B"/>
    <w:rsid w:val="00E5632B"/>
    <w:rsid w:val="00E70240"/>
    <w:rsid w:val="00E71E6B"/>
    <w:rsid w:val="00E81CC5"/>
    <w:rsid w:val="00E85A87"/>
    <w:rsid w:val="00E85B4A"/>
    <w:rsid w:val="00E9528E"/>
    <w:rsid w:val="00EA5099"/>
    <w:rsid w:val="00EC1351"/>
    <w:rsid w:val="00EC1828"/>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F16C"/>
  <w15:chartTrackingRefBased/>
  <w15:docId w15:val="{B6E5EC72-DA79-4642-840F-C40CD4B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than-moono-9a1787a2/"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n198\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2F40B4EC6D4464BB5075C194E08D1A"/>
        <w:category>
          <w:name w:val="General"/>
          <w:gallery w:val="placeholder"/>
        </w:category>
        <w:types>
          <w:type w:val="bbPlcHdr"/>
        </w:types>
        <w:behaviors>
          <w:behavior w:val="content"/>
        </w:behaviors>
        <w:guid w:val="{EC825388-1DC3-4B55-9531-B75F3317700E}"/>
      </w:docPartPr>
      <w:docPartBody>
        <w:p w:rsidR="00000000" w:rsidRDefault="00FD2D01">
          <w:pPr>
            <w:pStyle w:val="232F40B4EC6D4464BB5075C194E08D1A"/>
          </w:pPr>
          <w:r w:rsidRPr="00CF1A49">
            <w:t>·</w:t>
          </w:r>
        </w:p>
      </w:docPartBody>
    </w:docPart>
    <w:docPart>
      <w:docPartPr>
        <w:name w:val="DA4E244704F84F178CA6025FFFA7BE88"/>
        <w:category>
          <w:name w:val="General"/>
          <w:gallery w:val="placeholder"/>
        </w:category>
        <w:types>
          <w:type w:val="bbPlcHdr"/>
        </w:types>
        <w:behaviors>
          <w:behavior w:val="content"/>
        </w:behaviors>
        <w:guid w:val="{2961790F-B961-4BF4-8CC4-A67A12321C88}"/>
      </w:docPartPr>
      <w:docPartBody>
        <w:p w:rsidR="00000000" w:rsidRDefault="00FD2D01">
          <w:pPr>
            <w:pStyle w:val="DA4E244704F84F178CA6025FFFA7BE88"/>
          </w:pPr>
          <w:r w:rsidRPr="00CF1A49">
            <w:t>·</w:t>
          </w:r>
        </w:p>
      </w:docPartBody>
    </w:docPart>
    <w:docPart>
      <w:docPartPr>
        <w:name w:val="710DB5BFA2DC4BF193BC56FA10960991"/>
        <w:category>
          <w:name w:val="General"/>
          <w:gallery w:val="placeholder"/>
        </w:category>
        <w:types>
          <w:type w:val="bbPlcHdr"/>
        </w:types>
        <w:behaviors>
          <w:behavior w:val="content"/>
        </w:behaviors>
        <w:guid w:val="{B52C72C7-6A40-4BE3-B5E6-64847357A352}"/>
      </w:docPartPr>
      <w:docPartBody>
        <w:p w:rsidR="00000000" w:rsidRDefault="00FD2D01">
          <w:pPr>
            <w:pStyle w:val="710DB5BFA2DC4BF193BC56FA10960991"/>
          </w:pPr>
          <w:r w:rsidRPr="00CF1A49">
            <w:t>Experience</w:t>
          </w:r>
        </w:p>
      </w:docPartBody>
    </w:docPart>
    <w:docPart>
      <w:docPartPr>
        <w:name w:val="8121BFED12734867967E946C245ADD34"/>
        <w:category>
          <w:name w:val="General"/>
          <w:gallery w:val="placeholder"/>
        </w:category>
        <w:types>
          <w:type w:val="bbPlcHdr"/>
        </w:types>
        <w:behaviors>
          <w:behavior w:val="content"/>
        </w:behaviors>
        <w:guid w:val="{7E47C591-D733-42F6-A7F2-F54C26389796}"/>
      </w:docPartPr>
      <w:docPartBody>
        <w:p w:rsidR="00000000" w:rsidRDefault="00FD2D01">
          <w:pPr>
            <w:pStyle w:val="8121BFED12734867967E946C245ADD34"/>
          </w:pPr>
          <w:r w:rsidRPr="00CF1A49">
            <w:t>Dates From</w:t>
          </w:r>
        </w:p>
      </w:docPartBody>
    </w:docPart>
    <w:docPart>
      <w:docPartPr>
        <w:name w:val="D84AE966CF1C4BE4987CFEB2F6F947ED"/>
        <w:category>
          <w:name w:val="General"/>
          <w:gallery w:val="placeholder"/>
        </w:category>
        <w:types>
          <w:type w:val="bbPlcHdr"/>
        </w:types>
        <w:behaviors>
          <w:behavior w:val="content"/>
        </w:behaviors>
        <w:guid w:val="{0D95A040-B08F-433C-A288-11BE4BA4523B}"/>
      </w:docPartPr>
      <w:docPartBody>
        <w:p w:rsidR="00000000" w:rsidRDefault="00FD2D01">
          <w:pPr>
            <w:pStyle w:val="D84AE966CF1C4BE4987CFEB2F6F947ED"/>
          </w:pPr>
          <w:r w:rsidRPr="00CF1A49">
            <w:t>To</w:t>
          </w:r>
        </w:p>
      </w:docPartBody>
    </w:docPart>
    <w:docPart>
      <w:docPartPr>
        <w:name w:val="F39D398C7A224B17BE5EB961B8322970"/>
        <w:category>
          <w:name w:val="General"/>
          <w:gallery w:val="placeholder"/>
        </w:category>
        <w:types>
          <w:type w:val="bbPlcHdr"/>
        </w:types>
        <w:behaviors>
          <w:behavior w:val="content"/>
        </w:behaviors>
        <w:guid w:val="{9FCB5D39-2EA3-4E64-B0B8-3909E55C9147}"/>
      </w:docPartPr>
      <w:docPartBody>
        <w:p w:rsidR="00000000" w:rsidRDefault="00FD2D01">
          <w:pPr>
            <w:pStyle w:val="F39D398C7A224B17BE5EB961B8322970"/>
          </w:pPr>
          <w:r w:rsidRPr="00CF1A49">
            <w:t>Job Title</w:t>
          </w:r>
        </w:p>
      </w:docPartBody>
    </w:docPart>
    <w:docPart>
      <w:docPartPr>
        <w:name w:val="A7213F37288E4F7DA9FD8D8C9D25F903"/>
        <w:category>
          <w:name w:val="General"/>
          <w:gallery w:val="placeholder"/>
        </w:category>
        <w:types>
          <w:type w:val="bbPlcHdr"/>
        </w:types>
        <w:behaviors>
          <w:behavior w:val="content"/>
        </w:behaviors>
        <w:guid w:val="{A21013B1-07C2-4420-AEE8-0756460372F5}"/>
      </w:docPartPr>
      <w:docPartBody>
        <w:p w:rsidR="00000000" w:rsidRDefault="00FD2D01">
          <w:pPr>
            <w:pStyle w:val="A7213F37288E4F7DA9FD8D8C9D25F903"/>
          </w:pPr>
          <w:r w:rsidRPr="00CF1A49">
            <w:rPr>
              <w:rStyle w:val="SubtleReference"/>
            </w:rPr>
            <w:t>Company</w:t>
          </w:r>
        </w:p>
      </w:docPartBody>
    </w:docPart>
    <w:docPart>
      <w:docPartPr>
        <w:name w:val="915E13D27986405E9E80785079D01D9A"/>
        <w:category>
          <w:name w:val="General"/>
          <w:gallery w:val="placeholder"/>
        </w:category>
        <w:types>
          <w:type w:val="bbPlcHdr"/>
        </w:types>
        <w:behaviors>
          <w:behavior w:val="content"/>
        </w:behaviors>
        <w:guid w:val="{55FF72F5-A8F2-4F5A-BDB6-04324D3E24E7}"/>
      </w:docPartPr>
      <w:docPartBody>
        <w:p w:rsidR="00000000" w:rsidRDefault="00FD2D01">
          <w:pPr>
            <w:pStyle w:val="915E13D27986405E9E80785079D01D9A"/>
          </w:pPr>
          <w:r w:rsidRPr="00CF1A49">
            <w:t>Describe your responsibilities and achievements in terms of impact and results. Use examples, but keep it short.</w:t>
          </w:r>
        </w:p>
      </w:docPartBody>
    </w:docPart>
    <w:docPart>
      <w:docPartPr>
        <w:name w:val="5E96D643F7E849EBBFD51CC4D32ABF18"/>
        <w:category>
          <w:name w:val="General"/>
          <w:gallery w:val="placeholder"/>
        </w:category>
        <w:types>
          <w:type w:val="bbPlcHdr"/>
        </w:types>
        <w:behaviors>
          <w:behavior w:val="content"/>
        </w:behaviors>
        <w:guid w:val="{A4CBD261-0236-4483-BED3-3C9BC3493AB9}"/>
      </w:docPartPr>
      <w:docPartBody>
        <w:p w:rsidR="00000000" w:rsidRDefault="00FD2D01">
          <w:pPr>
            <w:pStyle w:val="5E96D643F7E849EBBFD51CC4D32ABF18"/>
          </w:pPr>
          <w:r w:rsidRPr="00CF1A49">
            <w:t>Dates From</w:t>
          </w:r>
        </w:p>
      </w:docPartBody>
    </w:docPart>
    <w:docPart>
      <w:docPartPr>
        <w:name w:val="DB76B4258915499F9417C923CC002BF9"/>
        <w:category>
          <w:name w:val="General"/>
          <w:gallery w:val="placeholder"/>
        </w:category>
        <w:types>
          <w:type w:val="bbPlcHdr"/>
        </w:types>
        <w:behaviors>
          <w:behavior w:val="content"/>
        </w:behaviors>
        <w:guid w:val="{93072845-DCA5-4028-8293-3DB90345BCFA}"/>
      </w:docPartPr>
      <w:docPartBody>
        <w:p w:rsidR="00000000" w:rsidRDefault="00FD2D01">
          <w:pPr>
            <w:pStyle w:val="DB76B4258915499F9417C923CC002BF9"/>
          </w:pPr>
          <w:r w:rsidRPr="00CF1A49">
            <w:t>To</w:t>
          </w:r>
        </w:p>
      </w:docPartBody>
    </w:docPart>
    <w:docPart>
      <w:docPartPr>
        <w:name w:val="106B8A2CB0B94B34AD932A76ACE6FDDA"/>
        <w:category>
          <w:name w:val="General"/>
          <w:gallery w:val="placeholder"/>
        </w:category>
        <w:types>
          <w:type w:val="bbPlcHdr"/>
        </w:types>
        <w:behaviors>
          <w:behavior w:val="content"/>
        </w:behaviors>
        <w:guid w:val="{C7DB4622-9780-4773-97B3-756FFEBF7244}"/>
      </w:docPartPr>
      <w:docPartBody>
        <w:p w:rsidR="00000000" w:rsidRDefault="00FD2D01">
          <w:pPr>
            <w:pStyle w:val="106B8A2CB0B94B34AD932A76ACE6FDDA"/>
          </w:pPr>
          <w:r w:rsidRPr="00CF1A49">
            <w:t>Job Title</w:t>
          </w:r>
        </w:p>
      </w:docPartBody>
    </w:docPart>
    <w:docPart>
      <w:docPartPr>
        <w:name w:val="28CA5117E8AC4D11B5B315D1E58D0DFD"/>
        <w:category>
          <w:name w:val="General"/>
          <w:gallery w:val="placeholder"/>
        </w:category>
        <w:types>
          <w:type w:val="bbPlcHdr"/>
        </w:types>
        <w:behaviors>
          <w:behavior w:val="content"/>
        </w:behaviors>
        <w:guid w:val="{06E8C35C-47AE-4D34-B52B-260C7372B8FB}"/>
      </w:docPartPr>
      <w:docPartBody>
        <w:p w:rsidR="00000000" w:rsidRDefault="00FD2D01">
          <w:pPr>
            <w:pStyle w:val="28CA5117E8AC4D11B5B315D1E58D0DFD"/>
          </w:pPr>
          <w:r w:rsidRPr="00CF1A49">
            <w:rPr>
              <w:rStyle w:val="SubtleReference"/>
            </w:rPr>
            <w:t>Company</w:t>
          </w:r>
        </w:p>
      </w:docPartBody>
    </w:docPart>
    <w:docPart>
      <w:docPartPr>
        <w:name w:val="0359EBB247A040D7AF90C3D4CFF78E6C"/>
        <w:category>
          <w:name w:val="General"/>
          <w:gallery w:val="placeholder"/>
        </w:category>
        <w:types>
          <w:type w:val="bbPlcHdr"/>
        </w:types>
        <w:behaviors>
          <w:behavior w:val="content"/>
        </w:behaviors>
        <w:guid w:val="{53A03480-D315-488F-B2CA-A2541EB60891}"/>
      </w:docPartPr>
      <w:docPartBody>
        <w:p w:rsidR="00000000" w:rsidRDefault="00FD2D01">
          <w:pPr>
            <w:pStyle w:val="0359EBB247A040D7AF90C3D4CFF78E6C"/>
          </w:pPr>
          <w:r w:rsidRPr="00CF1A49">
            <w:t>Describe your responsibilities and achi</w:t>
          </w:r>
          <w:r w:rsidRPr="00CF1A49">
            <w:t>evements in terms of impact and results. Use examples, but keep it short.</w:t>
          </w:r>
        </w:p>
      </w:docPartBody>
    </w:docPart>
    <w:docPart>
      <w:docPartPr>
        <w:name w:val="DD2E4E4B20E54D26828D789F4A3665C0"/>
        <w:category>
          <w:name w:val="General"/>
          <w:gallery w:val="placeholder"/>
        </w:category>
        <w:types>
          <w:type w:val="bbPlcHdr"/>
        </w:types>
        <w:behaviors>
          <w:behavior w:val="content"/>
        </w:behaviors>
        <w:guid w:val="{050AAFC8-AD96-4C1E-A55F-A5C62AB8EE51}"/>
      </w:docPartPr>
      <w:docPartBody>
        <w:p w:rsidR="00000000" w:rsidRDefault="00FD2D01">
          <w:pPr>
            <w:pStyle w:val="DD2E4E4B20E54D26828D789F4A3665C0"/>
          </w:pPr>
          <w:r w:rsidRPr="00CF1A49">
            <w:t>Education</w:t>
          </w:r>
        </w:p>
      </w:docPartBody>
    </w:docPart>
    <w:docPart>
      <w:docPartPr>
        <w:name w:val="2921A95064324846A889C66E26E27F4A"/>
        <w:category>
          <w:name w:val="General"/>
          <w:gallery w:val="placeholder"/>
        </w:category>
        <w:types>
          <w:type w:val="bbPlcHdr"/>
        </w:types>
        <w:behaviors>
          <w:behavior w:val="content"/>
        </w:behaviors>
        <w:guid w:val="{A3E7E01F-6929-46F3-974D-3D21D1F52D78}"/>
      </w:docPartPr>
      <w:docPartBody>
        <w:p w:rsidR="00000000" w:rsidRDefault="00FD2D01">
          <w:pPr>
            <w:pStyle w:val="2921A95064324846A889C66E26E27F4A"/>
          </w:pPr>
          <w:r w:rsidRPr="00CF1A49">
            <w:t>Month</w:t>
          </w:r>
        </w:p>
      </w:docPartBody>
    </w:docPart>
    <w:docPart>
      <w:docPartPr>
        <w:name w:val="6A34E766541646C4892240E4AD6B5AD7"/>
        <w:category>
          <w:name w:val="General"/>
          <w:gallery w:val="placeholder"/>
        </w:category>
        <w:types>
          <w:type w:val="bbPlcHdr"/>
        </w:types>
        <w:behaviors>
          <w:behavior w:val="content"/>
        </w:behaviors>
        <w:guid w:val="{820B94F0-311F-4AAF-A149-D977F6C5A29A}"/>
      </w:docPartPr>
      <w:docPartBody>
        <w:p w:rsidR="00000000" w:rsidRDefault="00FD2D01">
          <w:pPr>
            <w:pStyle w:val="6A34E766541646C4892240E4AD6B5AD7"/>
          </w:pPr>
          <w:r w:rsidRPr="00CF1A49">
            <w:t>Year</w:t>
          </w:r>
        </w:p>
      </w:docPartBody>
    </w:docPart>
    <w:docPart>
      <w:docPartPr>
        <w:name w:val="E5130828E7F14C7188445034FFCAFB41"/>
        <w:category>
          <w:name w:val="General"/>
          <w:gallery w:val="placeholder"/>
        </w:category>
        <w:types>
          <w:type w:val="bbPlcHdr"/>
        </w:types>
        <w:behaviors>
          <w:behavior w:val="content"/>
        </w:behaviors>
        <w:guid w:val="{5313170B-8D9C-4DC4-8A7B-73ED04085B83}"/>
      </w:docPartPr>
      <w:docPartBody>
        <w:p w:rsidR="00000000" w:rsidRDefault="00FD2D01">
          <w:pPr>
            <w:pStyle w:val="E5130828E7F14C7188445034FFCAFB41"/>
          </w:pPr>
          <w:r w:rsidRPr="00CF1A49">
            <w:t>Degree Title</w:t>
          </w:r>
        </w:p>
      </w:docPartBody>
    </w:docPart>
    <w:docPart>
      <w:docPartPr>
        <w:name w:val="5B7F60AD30EF49F2987F4A3B86FF22E7"/>
        <w:category>
          <w:name w:val="General"/>
          <w:gallery w:val="placeholder"/>
        </w:category>
        <w:types>
          <w:type w:val="bbPlcHdr"/>
        </w:types>
        <w:behaviors>
          <w:behavior w:val="content"/>
        </w:behaviors>
        <w:guid w:val="{D8A8D0D9-943D-4F46-938C-8FC378801624}"/>
      </w:docPartPr>
      <w:docPartBody>
        <w:p w:rsidR="00000000" w:rsidRDefault="00FD2D01">
          <w:pPr>
            <w:pStyle w:val="5B7F60AD30EF49F2987F4A3B86FF22E7"/>
          </w:pPr>
          <w:r w:rsidRPr="00CF1A49">
            <w:rPr>
              <w:rStyle w:val="SubtleReference"/>
            </w:rPr>
            <w:t>School</w:t>
          </w:r>
        </w:p>
      </w:docPartBody>
    </w:docPart>
    <w:docPart>
      <w:docPartPr>
        <w:name w:val="5723E88A537C459AB6A1C57518819B52"/>
        <w:category>
          <w:name w:val="General"/>
          <w:gallery w:val="placeholder"/>
        </w:category>
        <w:types>
          <w:type w:val="bbPlcHdr"/>
        </w:types>
        <w:behaviors>
          <w:behavior w:val="content"/>
        </w:behaviors>
        <w:guid w:val="{30473799-5C4D-441C-BD90-C5FF8B1FFFA0}"/>
      </w:docPartPr>
      <w:docPartBody>
        <w:p w:rsidR="00000000" w:rsidRDefault="00FD2D01">
          <w:pPr>
            <w:pStyle w:val="5723E88A537C459AB6A1C57518819B52"/>
          </w:pPr>
          <w:r w:rsidRPr="00CF1A49">
            <w:t>It’s okay to brag about your GPA, awards, and honors. Feel free to summarize your coursework too.</w:t>
          </w:r>
        </w:p>
      </w:docPartBody>
    </w:docPart>
    <w:docPart>
      <w:docPartPr>
        <w:name w:val="5515FADAF0E845C5A8C907465C9A0463"/>
        <w:category>
          <w:name w:val="General"/>
          <w:gallery w:val="placeholder"/>
        </w:category>
        <w:types>
          <w:type w:val="bbPlcHdr"/>
        </w:types>
        <w:behaviors>
          <w:behavior w:val="content"/>
        </w:behaviors>
        <w:guid w:val="{125A9EEA-00A7-46BB-BF6D-FFAF44127FDD}"/>
      </w:docPartPr>
      <w:docPartBody>
        <w:p w:rsidR="00000000" w:rsidRDefault="00FD2D01">
          <w:pPr>
            <w:pStyle w:val="5515FADAF0E845C5A8C907465C9A0463"/>
          </w:pPr>
          <w:r w:rsidRPr="00CF1A49">
            <w:t>Month</w:t>
          </w:r>
        </w:p>
      </w:docPartBody>
    </w:docPart>
    <w:docPart>
      <w:docPartPr>
        <w:name w:val="0561910DF3AF4AA6BFA457534BA33EC2"/>
        <w:category>
          <w:name w:val="General"/>
          <w:gallery w:val="placeholder"/>
        </w:category>
        <w:types>
          <w:type w:val="bbPlcHdr"/>
        </w:types>
        <w:behaviors>
          <w:behavior w:val="content"/>
        </w:behaviors>
        <w:guid w:val="{BF47723A-AFFA-4D55-BA49-A58F6DACF47D}"/>
      </w:docPartPr>
      <w:docPartBody>
        <w:p w:rsidR="00000000" w:rsidRDefault="00FD2D01">
          <w:pPr>
            <w:pStyle w:val="0561910DF3AF4AA6BFA457534BA33EC2"/>
          </w:pPr>
          <w:r w:rsidRPr="00CF1A49">
            <w:t>Year</w:t>
          </w:r>
        </w:p>
      </w:docPartBody>
    </w:docPart>
    <w:docPart>
      <w:docPartPr>
        <w:name w:val="FE7AB37F78844357B166F4301FBD9D0F"/>
        <w:category>
          <w:name w:val="General"/>
          <w:gallery w:val="placeholder"/>
        </w:category>
        <w:types>
          <w:type w:val="bbPlcHdr"/>
        </w:types>
        <w:behaviors>
          <w:behavior w:val="content"/>
        </w:behaviors>
        <w:guid w:val="{A327AC92-0816-4129-8395-5C835F5436F3}"/>
      </w:docPartPr>
      <w:docPartBody>
        <w:p w:rsidR="00000000" w:rsidRDefault="00FD2D01">
          <w:pPr>
            <w:pStyle w:val="FE7AB37F78844357B166F4301FBD9D0F"/>
          </w:pPr>
          <w:r w:rsidRPr="00CF1A49">
            <w:t>Degree Title</w:t>
          </w:r>
        </w:p>
      </w:docPartBody>
    </w:docPart>
    <w:docPart>
      <w:docPartPr>
        <w:name w:val="AE34A663F54D4FFDBB0980E2EC56B0BA"/>
        <w:category>
          <w:name w:val="General"/>
          <w:gallery w:val="placeholder"/>
        </w:category>
        <w:types>
          <w:type w:val="bbPlcHdr"/>
        </w:types>
        <w:behaviors>
          <w:behavior w:val="content"/>
        </w:behaviors>
        <w:guid w:val="{E68DE19B-0858-478A-B32E-FC6AF7AFFAFB}"/>
      </w:docPartPr>
      <w:docPartBody>
        <w:p w:rsidR="00000000" w:rsidRDefault="00FD2D01">
          <w:pPr>
            <w:pStyle w:val="AE34A663F54D4FFDBB0980E2EC56B0BA"/>
          </w:pPr>
          <w:r w:rsidRPr="00CF1A49">
            <w:rPr>
              <w:rStyle w:val="SubtleReference"/>
            </w:rPr>
            <w:t>School</w:t>
          </w:r>
        </w:p>
      </w:docPartBody>
    </w:docPart>
    <w:docPart>
      <w:docPartPr>
        <w:name w:val="B5C50F6305C0496B9DAC501F79FACE1E"/>
        <w:category>
          <w:name w:val="General"/>
          <w:gallery w:val="placeholder"/>
        </w:category>
        <w:types>
          <w:type w:val="bbPlcHdr"/>
        </w:types>
        <w:behaviors>
          <w:behavior w:val="content"/>
        </w:behaviors>
        <w:guid w:val="{A9676F2C-5D42-487D-B1F2-AF48CBDE2232}"/>
      </w:docPartPr>
      <w:docPartBody>
        <w:p w:rsidR="00000000" w:rsidRDefault="00FD2D01">
          <w:pPr>
            <w:pStyle w:val="B5C50F6305C0496B9DAC501F79FACE1E"/>
          </w:pPr>
          <w:r w:rsidRPr="00CF1A49">
            <w:t>It’s okay to brag about your GPA, awards, and honors. Feel free to summarize your coursework too.</w:t>
          </w:r>
        </w:p>
      </w:docPartBody>
    </w:docPart>
    <w:docPart>
      <w:docPartPr>
        <w:name w:val="80B842D615B844489FF6C9A72B761A56"/>
        <w:category>
          <w:name w:val="General"/>
          <w:gallery w:val="placeholder"/>
        </w:category>
        <w:types>
          <w:type w:val="bbPlcHdr"/>
        </w:types>
        <w:behaviors>
          <w:behavior w:val="content"/>
        </w:behaviors>
        <w:guid w:val="{EDDD9B9E-8660-4A55-9078-59D30522DA44}"/>
      </w:docPartPr>
      <w:docPartBody>
        <w:p w:rsidR="00000000" w:rsidRDefault="00FD2D01">
          <w:pPr>
            <w:pStyle w:val="80B842D615B844489FF6C9A72B761A56"/>
          </w:pPr>
          <w:r w:rsidRPr="00CF1A49">
            <w:t>Skills</w:t>
          </w:r>
        </w:p>
      </w:docPartBody>
    </w:docPart>
    <w:docPart>
      <w:docPartPr>
        <w:name w:val="9C44BA283D6946E3B88CB2048DE1F562"/>
        <w:category>
          <w:name w:val="General"/>
          <w:gallery w:val="placeholder"/>
        </w:category>
        <w:types>
          <w:type w:val="bbPlcHdr"/>
        </w:types>
        <w:behaviors>
          <w:behavior w:val="content"/>
        </w:behaviors>
        <w:guid w:val="{8A305B36-87F9-4A1A-AA98-1EFE8612C164}"/>
      </w:docPartPr>
      <w:docPartBody>
        <w:p w:rsidR="00000000" w:rsidRDefault="00FD2D01">
          <w:pPr>
            <w:pStyle w:val="9C44BA283D6946E3B88CB2048DE1F562"/>
          </w:pPr>
          <w:r w:rsidRPr="006E1507">
            <w:t>List your strengths relevant for the role you’re applying for</w:t>
          </w:r>
        </w:p>
      </w:docPartBody>
    </w:docPart>
    <w:docPart>
      <w:docPartPr>
        <w:name w:val="2A4A3644821D478C88BA722343CFCC76"/>
        <w:category>
          <w:name w:val="General"/>
          <w:gallery w:val="placeholder"/>
        </w:category>
        <w:types>
          <w:type w:val="bbPlcHdr"/>
        </w:types>
        <w:behaviors>
          <w:behavior w:val="content"/>
        </w:behaviors>
        <w:guid w:val="{3E559A41-021C-4250-A60E-E6264C4B1202}"/>
      </w:docPartPr>
      <w:docPartBody>
        <w:p w:rsidR="00000000" w:rsidRDefault="00FD2D01">
          <w:pPr>
            <w:pStyle w:val="2A4A3644821D478C88BA722343CFCC76"/>
          </w:pPr>
          <w:r w:rsidRPr="006E1507">
            <w:t>List one of your strengths</w:t>
          </w:r>
        </w:p>
      </w:docPartBody>
    </w:docPart>
    <w:docPart>
      <w:docPartPr>
        <w:name w:val="3A55A6191729436E90823AB300E201CC"/>
        <w:category>
          <w:name w:val="General"/>
          <w:gallery w:val="placeholder"/>
        </w:category>
        <w:types>
          <w:type w:val="bbPlcHdr"/>
        </w:types>
        <w:behaviors>
          <w:behavior w:val="content"/>
        </w:behaviors>
        <w:guid w:val="{0169A624-B25A-41BF-A63F-838DE7995D20}"/>
      </w:docPartPr>
      <w:docPartBody>
        <w:p w:rsidR="00000000" w:rsidRDefault="00FD2D01">
          <w:pPr>
            <w:pStyle w:val="3A55A6191729436E90823AB300E201CC"/>
          </w:pPr>
          <w:r w:rsidRPr="006E1507">
            <w:t>List one of your strengths</w:t>
          </w:r>
        </w:p>
      </w:docPartBody>
    </w:docPart>
    <w:docPart>
      <w:docPartPr>
        <w:name w:val="BD2B8D64CEB04772A0ACE39377676FC3"/>
        <w:category>
          <w:name w:val="General"/>
          <w:gallery w:val="placeholder"/>
        </w:category>
        <w:types>
          <w:type w:val="bbPlcHdr"/>
        </w:types>
        <w:behaviors>
          <w:behavior w:val="content"/>
        </w:behaviors>
        <w:guid w:val="{2F09E898-D7EC-4C29-B852-CE9A7890FEC6}"/>
      </w:docPartPr>
      <w:docPartBody>
        <w:p w:rsidR="00000000" w:rsidRDefault="00FD2D01">
          <w:pPr>
            <w:pStyle w:val="BD2B8D64CEB04772A0ACE39377676FC3"/>
          </w:pPr>
          <w:r w:rsidRPr="006E1507">
            <w:t>List one of your strengths</w:t>
          </w:r>
        </w:p>
      </w:docPartBody>
    </w:docPart>
    <w:docPart>
      <w:docPartPr>
        <w:name w:val="3FD9FD0C616F443F93A0F11289E2E481"/>
        <w:category>
          <w:name w:val="General"/>
          <w:gallery w:val="placeholder"/>
        </w:category>
        <w:types>
          <w:type w:val="bbPlcHdr"/>
        </w:types>
        <w:behaviors>
          <w:behavior w:val="content"/>
        </w:behaviors>
        <w:guid w:val="{1EE9680B-D770-4850-B9DA-724922DB4AFA}"/>
      </w:docPartPr>
      <w:docPartBody>
        <w:p w:rsidR="00000000" w:rsidRDefault="00FD2D01">
          <w:pPr>
            <w:pStyle w:val="3FD9FD0C616F443F93A0F11289E2E481"/>
          </w:pPr>
          <w:r w:rsidRPr="006E1507">
            <w:t>List one</w:t>
          </w:r>
          <w:r w:rsidRPr="006E1507">
            <w:t xml:space="preserve"> of your strengths</w:t>
          </w:r>
        </w:p>
      </w:docPartBody>
    </w:docPart>
    <w:docPart>
      <w:docPartPr>
        <w:name w:val="6E3AC10FEC3C4DCCB5B882F62370AA40"/>
        <w:category>
          <w:name w:val="General"/>
          <w:gallery w:val="placeholder"/>
        </w:category>
        <w:types>
          <w:type w:val="bbPlcHdr"/>
        </w:types>
        <w:behaviors>
          <w:behavior w:val="content"/>
        </w:behaviors>
        <w:guid w:val="{4771E217-ED69-4651-8A38-EF0B18D472A1}"/>
      </w:docPartPr>
      <w:docPartBody>
        <w:p w:rsidR="00000000" w:rsidRDefault="00FD2D01">
          <w:pPr>
            <w:pStyle w:val="6E3AC10FEC3C4DCCB5B882F62370AA40"/>
          </w:pPr>
          <w:r w:rsidRPr="00CF1A49">
            <w:t>Activities</w:t>
          </w:r>
        </w:p>
      </w:docPartBody>
    </w:docPart>
    <w:docPart>
      <w:docPartPr>
        <w:name w:val="03746962E9F34AA7A3BE3D2C2A85FAE4"/>
        <w:category>
          <w:name w:val="General"/>
          <w:gallery w:val="placeholder"/>
        </w:category>
        <w:types>
          <w:type w:val="bbPlcHdr"/>
        </w:types>
        <w:behaviors>
          <w:behavior w:val="content"/>
        </w:behaviors>
        <w:guid w:val="{F36FA329-F146-4909-823C-6295FA08227E}"/>
      </w:docPartPr>
      <w:docPartBody>
        <w:p w:rsidR="00000000" w:rsidRDefault="00FD2D01">
          <w:pPr>
            <w:pStyle w:val="03746962E9F34AA7A3BE3D2C2A85FAE4"/>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01"/>
    <w:rsid w:val="00FD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32C082BAFF429984C96450447DB276">
    <w:name w:val="9B32C082BAFF429984C96450447DB276"/>
  </w:style>
  <w:style w:type="character" w:styleId="IntenseEmphasis">
    <w:name w:val="Intense Emphasis"/>
    <w:basedOn w:val="DefaultParagraphFont"/>
    <w:uiPriority w:val="2"/>
    <w:rPr>
      <w:b/>
      <w:iCs/>
      <w:color w:val="262626" w:themeColor="text1" w:themeTint="D9"/>
    </w:rPr>
  </w:style>
  <w:style w:type="paragraph" w:customStyle="1" w:styleId="D21F89E8A7ED4A588E34581944C36A04">
    <w:name w:val="D21F89E8A7ED4A588E34581944C36A04"/>
  </w:style>
  <w:style w:type="paragraph" w:customStyle="1" w:styleId="FB796719846C46D3B38E9506571389D6">
    <w:name w:val="FB796719846C46D3B38E9506571389D6"/>
  </w:style>
  <w:style w:type="paragraph" w:customStyle="1" w:styleId="232F40B4EC6D4464BB5075C194E08D1A">
    <w:name w:val="232F40B4EC6D4464BB5075C194E08D1A"/>
  </w:style>
  <w:style w:type="paragraph" w:customStyle="1" w:styleId="C3CB09857AB548AA94869760CA001626">
    <w:name w:val="C3CB09857AB548AA94869760CA001626"/>
  </w:style>
  <w:style w:type="paragraph" w:customStyle="1" w:styleId="896B7AAEC34F489AAA400FF04706D5BD">
    <w:name w:val="896B7AAEC34F489AAA400FF04706D5BD"/>
  </w:style>
  <w:style w:type="paragraph" w:customStyle="1" w:styleId="DA4E244704F84F178CA6025FFFA7BE88">
    <w:name w:val="DA4E244704F84F178CA6025FFFA7BE88"/>
  </w:style>
  <w:style w:type="paragraph" w:customStyle="1" w:styleId="7CDFA98408984E6899FE0C58F4979EBA">
    <w:name w:val="7CDFA98408984E6899FE0C58F4979EBA"/>
  </w:style>
  <w:style w:type="paragraph" w:customStyle="1" w:styleId="071BCB9130714D98A5FBC241553D74F9">
    <w:name w:val="071BCB9130714D98A5FBC241553D74F9"/>
  </w:style>
  <w:style w:type="paragraph" w:customStyle="1" w:styleId="CD58518E96694CE9875280F2A3E3059B">
    <w:name w:val="CD58518E96694CE9875280F2A3E3059B"/>
  </w:style>
  <w:style w:type="paragraph" w:customStyle="1" w:styleId="7363F12B9C614FF08279BFFC5AC3D922">
    <w:name w:val="7363F12B9C614FF08279BFFC5AC3D922"/>
  </w:style>
  <w:style w:type="paragraph" w:customStyle="1" w:styleId="710DB5BFA2DC4BF193BC56FA10960991">
    <w:name w:val="710DB5BFA2DC4BF193BC56FA10960991"/>
  </w:style>
  <w:style w:type="paragraph" w:customStyle="1" w:styleId="8121BFED12734867967E946C245ADD34">
    <w:name w:val="8121BFED12734867967E946C245ADD34"/>
  </w:style>
  <w:style w:type="paragraph" w:customStyle="1" w:styleId="D84AE966CF1C4BE4987CFEB2F6F947ED">
    <w:name w:val="D84AE966CF1C4BE4987CFEB2F6F947ED"/>
  </w:style>
  <w:style w:type="paragraph" w:customStyle="1" w:styleId="F39D398C7A224B17BE5EB961B8322970">
    <w:name w:val="F39D398C7A224B17BE5EB961B8322970"/>
  </w:style>
  <w:style w:type="character" w:styleId="SubtleReference">
    <w:name w:val="Subtle Reference"/>
    <w:basedOn w:val="DefaultParagraphFont"/>
    <w:uiPriority w:val="10"/>
    <w:qFormat/>
    <w:rPr>
      <w:b/>
      <w:caps w:val="0"/>
      <w:smallCaps/>
      <w:color w:val="595959" w:themeColor="text1" w:themeTint="A6"/>
    </w:rPr>
  </w:style>
  <w:style w:type="paragraph" w:customStyle="1" w:styleId="A7213F37288E4F7DA9FD8D8C9D25F903">
    <w:name w:val="A7213F37288E4F7DA9FD8D8C9D25F903"/>
  </w:style>
  <w:style w:type="paragraph" w:customStyle="1" w:styleId="915E13D27986405E9E80785079D01D9A">
    <w:name w:val="915E13D27986405E9E80785079D01D9A"/>
  </w:style>
  <w:style w:type="paragraph" w:customStyle="1" w:styleId="5E96D643F7E849EBBFD51CC4D32ABF18">
    <w:name w:val="5E96D643F7E849EBBFD51CC4D32ABF18"/>
  </w:style>
  <w:style w:type="paragraph" w:customStyle="1" w:styleId="DB76B4258915499F9417C923CC002BF9">
    <w:name w:val="DB76B4258915499F9417C923CC002BF9"/>
  </w:style>
  <w:style w:type="paragraph" w:customStyle="1" w:styleId="106B8A2CB0B94B34AD932A76ACE6FDDA">
    <w:name w:val="106B8A2CB0B94B34AD932A76ACE6FDDA"/>
  </w:style>
  <w:style w:type="paragraph" w:customStyle="1" w:styleId="28CA5117E8AC4D11B5B315D1E58D0DFD">
    <w:name w:val="28CA5117E8AC4D11B5B315D1E58D0DFD"/>
  </w:style>
  <w:style w:type="paragraph" w:customStyle="1" w:styleId="0359EBB247A040D7AF90C3D4CFF78E6C">
    <w:name w:val="0359EBB247A040D7AF90C3D4CFF78E6C"/>
  </w:style>
  <w:style w:type="paragraph" w:customStyle="1" w:styleId="DD2E4E4B20E54D26828D789F4A3665C0">
    <w:name w:val="DD2E4E4B20E54D26828D789F4A3665C0"/>
  </w:style>
  <w:style w:type="paragraph" w:customStyle="1" w:styleId="2921A95064324846A889C66E26E27F4A">
    <w:name w:val="2921A95064324846A889C66E26E27F4A"/>
  </w:style>
  <w:style w:type="paragraph" w:customStyle="1" w:styleId="6A34E766541646C4892240E4AD6B5AD7">
    <w:name w:val="6A34E766541646C4892240E4AD6B5AD7"/>
  </w:style>
  <w:style w:type="paragraph" w:customStyle="1" w:styleId="E5130828E7F14C7188445034FFCAFB41">
    <w:name w:val="E5130828E7F14C7188445034FFCAFB41"/>
  </w:style>
  <w:style w:type="paragraph" w:customStyle="1" w:styleId="5B7F60AD30EF49F2987F4A3B86FF22E7">
    <w:name w:val="5B7F60AD30EF49F2987F4A3B86FF22E7"/>
  </w:style>
  <w:style w:type="paragraph" w:customStyle="1" w:styleId="5723E88A537C459AB6A1C57518819B52">
    <w:name w:val="5723E88A537C459AB6A1C57518819B52"/>
  </w:style>
  <w:style w:type="paragraph" w:customStyle="1" w:styleId="5515FADAF0E845C5A8C907465C9A0463">
    <w:name w:val="5515FADAF0E845C5A8C907465C9A0463"/>
  </w:style>
  <w:style w:type="paragraph" w:customStyle="1" w:styleId="0561910DF3AF4AA6BFA457534BA33EC2">
    <w:name w:val="0561910DF3AF4AA6BFA457534BA33EC2"/>
  </w:style>
  <w:style w:type="paragraph" w:customStyle="1" w:styleId="FE7AB37F78844357B166F4301FBD9D0F">
    <w:name w:val="FE7AB37F78844357B166F4301FBD9D0F"/>
  </w:style>
  <w:style w:type="paragraph" w:customStyle="1" w:styleId="AE34A663F54D4FFDBB0980E2EC56B0BA">
    <w:name w:val="AE34A663F54D4FFDBB0980E2EC56B0BA"/>
  </w:style>
  <w:style w:type="paragraph" w:customStyle="1" w:styleId="B5C50F6305C0496B9DAC501F79FACE1E">
    <w:name w:val="B5C50F6305C0496B9DAC501F79FACE1E"/>
  </w:style>
  <w:style w:type="paragraph" w:customStyle="1" w:styleId="80B842D615B844489FF6C9A72B761A56">
    <w:name w:val="80B842D615B844489FF6C9A72B761A56"/>
  </w:style>
  <w:style w:type="paragraph" w:customStyle="1" w:styleId="9C44BA283D6946E3B88CB2048DE1F562">
    <w:name w:val="9C44BA283D6946E3B88CB2048DE1F562"/>
  </w:style>
  <w:style w:type="paragraph" w:customStyle="1" w:styleId="2A4A3644821D478C88BA722343CFCC76">
    <w:name w:val="2A4A3644821D478C88BA722343CFCC76"/>
  </w:style>
  <w:style w:type="paragraph" w:customStyle="1" w:styleId="3A55A6191729436E90823AB300E201CC">
    <w:name w:val="3A55A6191729436E90823AB300E201CC"/>
  </w:style>
  <w:style w:type="paragraph" w:customStyle="1" w:styleId="BD2B8D64CEB04772A0ACE39377676FC3">
    <w:name w:val="BD2B8D64CEB04772A0ACE39377676FC3"/>
  </w:style>
  <w:style w:type="paragraph" w:customStyle="1" w:styleId="3FD9FD0C616F443F93A0F11289E2E481">
    <w:name w:val="3FD9FD0C616F443F93A0F11289E2E481"/>
  </w:style>
  <w:style w:type="paragraph" w:customStyle="1" w:styleId="6E3AC10FEC3C4DCCB5B882F62370AA40">
    <w:name w:val="6E3AC10FEC3C4DCCB5B882F62370AA40"/>
  </w:style>
  <w:style w:type="paragraph" w:customStyle="1" w:styleId="03746962E9F34AA7A3BE3D2C2A85FAE4">
    <w:name w:val="03746962E9F34AA7A3BE3D2C2A85F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27</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Moono, Nathan</dc:creator>
  <cp:keywords/>
  <dc:description/>
  <cp:lastModifiedBy>Moono, Nathan</cp:lastModifiedBy>
  <cp:revision>1</cp:revision>
  <dcterms:created xsi:type="dcterms:W3CDTF">2019-08-01T01:56:00Z</dcterms:created>
  <dcterms:modified xsi:type="dcterms:W3CDTF">2019-08-01T02:40:00Z</dcterms:modified>
  <cp:category/>
</cp:coreProperties>
</file>